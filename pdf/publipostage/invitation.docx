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53F" w:rsidRDefault="00E23CC7" w:rsidP="00E23CC7">
      <w:pPr>
        <w:pStyle w:val="Ancredugraphisme"/>
      </w:pPr>
      <w:r>
        <w:rPr>
          <w:noProof/>
          <w:lang w:bidi="fr-FR"/>
        </w:rPr>
        <w:drawing>
          <wp:anchor distT="0" distB="0" distL="114300" distR="114300" simplePos="0" relativeHeight="251658240" behindDoc="1" locked="1" layoutInCell="1" allowOverlap="0" wp14:anchorId="22667828" wp14:editId="34E33AA8">
            <wp:simplePos x="0" y="0"/>
            <wp:positionH relativeFrom="margin">
              <wp:align>left</wp:align>
            </wp:positionH>
            <wp:positionV relativeFrom="margin">
              <wp:posOffset>11430</wp:posOffset>
            </wp:positionV>
            <wp:extent cx="10754995" cy="8982075"/>
            <wp:effectExtent l="0" t="0" r="0" b="9525"/>
            <wp:wrapNone/>
            <wp:docPr id="1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4995" cy="898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7655" w:type="dxa"/>
        <w:tblInd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E23CC7" w:rsidTr="00B82302">
        <w:trPr>
          <w:trHeight w:val="1010"/>
        </w:trPr>
        <w:tc>
          <w:tcPr>
            <w:tcW w:w="7655" w:type="dxa"/>
          </w:tcPr>
          <w:p w:rsidR="00E23CC7" w:rsidRDefault="00E23CC7" w:rsidP="00E23CC7"/>
        </w:tc>
      </w:tr>
      <w:tr w:rsidR="00E23CC7" w:rsidTr="00B82302">
        <w:tc>
          <w:tcPr>
            <w:tcW w:w="7655" w:type="dxa"/>
          </w:tcPr>
          <w:p w:rsidR="00E23CC7" w:rsidRDefault="00000000" w:rsidP="00D1614A">
            <w:pPr>
              <w:pStyle w:val="Titre2"/>
            </w:pPr>
            <w:sdt>
              <w:sdtPr>
                <w:id w:val="-1213114289"/>
                <w:placeholder>
                  <w:docPart w:val="885528C2BD8A4DE7AA4FAE8D5E89ACBD"/>
                </w:placeholder>
                <w:temporary/>
                <w:showingPlcHdr/>
                <w15:appearance w15:val="hidden"/>
              </w:sdtPr>
              <w:sdtContent>
                <w:r w:rsidR="00D1614A">
                  <w:rPr>
                    <w:lang w:bidi="fr-FR"/>
                  </w:rPr>
                  <w:t>VOUS ÊTES INVITÉ AU</w:t>
                </w:r>
              </w:sdtContent>
            </w:sdt>
          </w:p>
        </w:tc>
      </w:tr>
      <w:tr w:rsidR="00E23CC7" w:rsidTr="00B82302">
        <w:trPr>
          <w:trHeight w:val="1396"/>
        </w:trPr>
        <w:tc>
          <w:tcPr>
            <w:tcW w:w="7655" w:type="dxa"/>
          </w:tcPr>
          <w:p w:rsidR="00E23CC7" w:rsidRPr="0010124C" w:rsidRDefault="000D4CAB" w:rsidP="00BB15CB">
            <w:pPr>
              <w:pStyle w:val="Titre1"/>
            </w:pPr>
            <w:r>
              <w:t>Mariage</w:t>
            </w:r>
          </w:p>
        </w:tc>
      </w:tr>
      <w:tr w:rsidR="00E23CC7" w:rsidTr="00B82302">
        <w:tc>
          <w:tcPr>
            <w:tcW w:w="7655" w:type="dxa"/>
          </w:tcPr>
          <w:p w:rsidR="00E23CC7" w:rsidRDefault="00E23CC7" w:rsidP="000D4CAB">
            <w:pPr>
              <w:pStyle w:val="Titre2"/>
              <w:jc w:val="both"/>
            </w:pPr>
          </w:p>
        </w:tc>
      </w:tr>
      <w:tr w:rsidR="00E23CC7" w:rsidTr="00B82302">
        <w:trPr>
          <w:trHeight w:val="5616"/>
        </w:trPr>
        <w:tc>
          <w:tcPr>
            <w:tcW w:w="7655" w:type="dxa"/>
          </w:tcPr>
          <w:p w:rsidR="00E23CC7" w:rsidRPr="00CE4CC9" w:rsidRDefault="00CE4CC9" w:rsidP="00CE4CC9">
            <w:pPr>
              <w:rPr>
                <w:b/>
                <w:bCs/>
              </w:rPr>
            </w:pPr>
            <w:r w:rsidRPr="00CE4CC9">
              <w:rPr>
                <w:b/>
                <w:bCs/>
                <w:color w:val="1F5154" w:themeColor="accent2" w:themeShade="80"/>
                <w:sz w:val="32"/>
                <w:szCs w:val="32"/>
              </w:rPr>
              <w:t>Cher(e)</w:t>
            </w:r>
            <w:r>
              <w:rPr>
                <w:b/>
                <w:bCs/>
                <w:color w:val="1F5154" w:themeColor="accent2" w:themeShade="80"/>
                <w:sz w:val="32"/>
                <w:szCs w:val="32"/>
              </w:rPr>
              <w:t xml:space="preserve"> (Nom), (prénom) </w:t>
            </w:r>
            <w:r w:rsidRPr="00CE4CC9">
              <w:rPr>
                <w:b/>
                <w:bCs/>
                <w:color w:val="1F5154" w:themeColor="accent2" w:themeShade="80"/>
                <w:sz w:val="32"/>
                <w:szCs w:val="32"/>
              </w:rPr>
              <w:t>Nous</w:t>
            </w:r>
            <w:r w:rsidRPr="00CE4CC9">
              <w:rPr>
                <w:b/>
                <w:bCs/>
                <w:color w:val="1F5154" w:themeColor="accent2" w:themeShade="80"/>
                <w:sz w:val="32"/>
                <w:szCs w:val="32"/>
              </w:rPr>
              <w:t xml:space="preserve"> avons le plaisir de vous inviter à notre mariage qui aura lieu prochainement. Nous espérons vous compter parmi nos invités pour célébrer ce moment spécial avec </w:t>
            </w:r>
            <w:r w:rsidRPr="00CE4CC9">
              <w:rPr>
                <w:b/>
                <w:bCs/>
                <w:color w:val="1F5154" w:themeColor="accent2" w:themeShade="80"/>
                <w:sz w:val="32"/>
                <w:szCs w:val="32"/>
              </w:rPr>
              <w:t>nous,</w:t>
            </w:r>
          </w:p>
        </w:tc>
      </w:tr>
      <w:tr w:rsidR="00E23CC7" w:rsidTr="00550BBA">
        <w:trPr>
          <w:trHeight w:val="869"/>
        </w:trPr>
        <w:tc>
          <w:tcPr>
            <w:tcW w:w="7655" w:type="dxa"/>
          </w:tcPr>
          <w:p w:rsidR="00E23CC7" w:rsidRDefault="00CE4CC9" w:rsidP="00BB15CB">
            <w:pPr>
              <w:pStyle w:val="Titre2"/>
            </w:pPr>
            <w:r>
              <w:t>11/02/2022</w:t>
            </w:r>
            <w:r w:rsidR="00E23CC7">
              <w:rPr>
                <w:lang w:bidi="fr-FR"/>
              </w:rPr>
              <w:t xml:space="preserve"> • </w:t>
            </w:r>
            <w:r>
              <w:rPr>
                <w:lang w:bidi="fr-FR"/>
              </w:rPr>
              <w:t>10 :20</w:t>
            </w:r>
            <w:r w:rsidR="00E23CC7">
              <w:rPr>
                <w:lang w:bidi="fr-FR"/>
              </w:rPr>
              <w:t xml:space="preserve"> • </w:t>
            </w:r>
            <w:r>
              <w:t>Marrakech</w:t>
            </w:r>
          </w:p>
        </w:tc>
      </w:tr>
      <w:tr w:rsidR="00E23CC7" w:rsidTr="00B82302">
        <w:tc>
          <w:tcPr>
            <w:tcW w:w="7655" w:type="dxa"/>
          </w:tcPr>
          <w:p w:rsidR="00E23CC7" w:rsidRDefault="00CE4CC9" w:rsidP="00BB15CB">
            <w:pPr>
              <w:pStyle w:val="Titre3"/>
            </w:pPr>
            <w:r>
              <w:t>La Table (Numéro de la table)</w:t>
            </w:r>
          </w:p>
        </w:tc>
      </w:tr>
      <w:tr w:rsidR="00E23CC7" w:rsidTr="00B82302">
        <w:tc>
          <w:tcPr>
            <w:tcW w:w="7655" w:type="dxa"/>
          </w:tcPr>
          <w:p w:rsidR="00E23CC7" w:rsidRPr="00BB15CB" w:rsidRDefault="00000000" w:rsidP="00BB15CB">
            <w:pPr>
              <w:pStyle w:val="Titre3"/>
            </w:pPr>
            <w:sdt>
              <w:sdtPr>
                <w:id w:val="2145462025"/>
                <w:placeholder>
                  <w:docPart w:val="1FD17861C1DC4CC3BBB889AAE0EE9DAA"/>
                </w:placeholder>
                <w:temporary/>
                <w:showingPlcHdr/>
                <w15:appearance w15:val="hidden"/>
              </w:sdtPr>
              <w:sdtContent>
                <w:r w:rsidR="00BB15CB" w:rsidRPr="00BB15CB">
                  <w:rPr>
                    <w:lang w:bidi="fr-FR"/>
                  </w:rPr>
                  <w:t>RSVP à</w:t>
                </w:r>
              </w:sdtContent>
            </w:sdt>
            <w:r w:rsidR="00D1614A" w:rsidRPr="00BB15CB">
              <w:rPr>
                <w:lang w:bidi="fr-FR"/>
              </w:rPr>
              <w:t xml:space="preserve"> </w:t>
            </w:r>
            <w:r w:rsidR="000D4CAB">
              <w:t>0633-09-2589</w:t>
            </w:r>
          </w:p>
        </w:tc>
      </w:tr>
    </w:tbl>
    <w:p w:rsidR="00E23CC7" w:rsidRDefault="00E23CC7"/>
    <w:sectPr w:rsidR="00E23CC7" w:rsidSect="00B82302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15D" w:rsidRDefault="00C7615D" w:rsidP="00E07D8E">
      <w:r>
        <w:separator/>
      </w:r>
    </w:p>
  </w:endnote>
  <w:endnote w:type="continuationSeparator" w:id="0">
    <w:p w:rsidR="00C7615D" w:rsidRDefault="00C7615D" w:rsidP="00E0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15D" w:rsidRDefault="00C7615D" w:rsidP="00E07D8E">
      <w:r>
        <w:separator/>
      </w:r>
    </w:p>
  </w:footnote>
  <w:footnote w:type="continuationSeparator" w:id="0">
    <w:p w:rsidR="00C7615D" w:rsidRDefault="00C7615D" w:rsidP="00E0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CAB"/>
    <w:rsid w:val="00044F98"/>
    <w:rsid w:val="000D4CAB"/>
    <w:rsid w:val="000D4D20"/>
    <w:rsid w:val="000E2028"/>
    <w:rsid w:val="0010124C"/>
    <w:rsid w:val="001226FA"/>
    <w:rsid w:val="00185991"/>
    <w:rsid w:val="0032307D"/>
    <w:rsid w:val="003B153F"/>
    <w:rsid w:val="00550BBA"/>
    <w:rsid w:val="00577614"/>
    <w:rsid w:val="005D79DB"/>
    <w:rsid w:val="006C60E6"/>
    <w:rsid w:val="00A71426"/>
    <w:rsid w:val="00AA2365"/>
    <w:rsid w:val="00B75B30"/>
    <w:rsid w:val="00B82302"/>
    <w:rsid w:val="00BB15CB"/>
    <w:rsid w:val="00C7615D"/>
    <w:rsid w:val="00CE4CC9"/>
    <w:rsid w:val="00D1614A"/>
    <w:rsid w:val="00DB6005"/>
    <w:rsid w:val="00DC5501"/>
    <w:rsid w:val="00E07D8E"/>
    <w:rsid w:val="00E173B9"/>
    <w:rsid w:val="00E23CC7"/>
    <w:rsid w:val="00E32747"/>
    <w:rsid w:val="00EC2981"/>
    <w:rsid w:val="00ED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6F2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77614"/>
    <w:pPr>
      <w:jc w:val="center"/>
    </w:pPr>
  </w:style>
  <w:style w:type="paragraph" w:styleId="Titre1">
    <w:name w:val="heading 1"/>
    <w:basedOn w:val="Normal"/>
    <w:next w:val="Normal"/>
    <w:link w:val="Titre1Car"/>
    <w:uiPriority w:val="1"/>
    <w:qFormat/>
    <w:rsid w:val="00B75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9683AF" w:themeColor="accent3"/>
      <w:sz w:val="76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rsid w:val="00B75B30"/>
    <w:pPr>
      <w:keepNext/>
      <w:keepLines/>
      <w:spacing w:before="40"/>
      <w:outlineLvl w:val="1"/>
    </w:pPr>
    <w:rPr>
      <w:rFonts w:eastAsiaTheme="majorEastAsia" w:cstheme="majorBidi"/>
      <w:color w:val="736357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3"/>
    <w:qFormat/>
    <w:rsid w:val="00DB6005"/>
    <w:pPr>
      <w:keepNext/>
      <w:keepLines/>
      <w:spacing w:before="40"/>
      <w:outlineLvl w:val="2"/>
    </w:pPr>
    <w:rPr>
      <w:rFonts w:eastAsiaTheme="majorEastAsia" w:cstheme="majorBidi"/>
      <w:color w:val="2F797D" w:themeColor="accent2" w:themeShade="BF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ncredugraphisme">
    <w:name w:val="Ancre du graphisme"/>
    <w:basedOn w:val="Normal"/>
    <w:qFormat/>
    <w:rsid w:val="00E23CC7"/>
  </w:style>
  <w:style w:type="paragraph" w:styleId="Textedebulles">
    <w:name w:val="Balloon Text"/>
    <w:basedOn w:val="Normal"/>
    <w:link w:val="TextedebullesCar"/>
    <w:uiPriority w:val="99"/>
    <w:semiHidden/>
    <w:rsid w:val="00E23CC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614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E23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sid w:val="00577614"/>
    <w:rPr>
      <w:rFonts w:asciiTheme="majorHAnsi" w:eastAsiaTheme="majorEastAsia" w:hAnsiTheme="majorHAnsi" w:cstheme="majorBidi"/>
      <w:b/>
      <w:i/>
      <w:color w:val="9683AF" w:themeColor="accent3"/>
      <w:sz w:val="76"/>
      <w:szCs w:val="32"/>
    </w:rPr>
  </w:style>
  <w:style w:type="character" w:customStyle="1" w:styleId="Titre2Car">
    <w:name w:val="Titre 2 Car"/>
    <w:basedOn w:val="Policepardfaut"/>
    <w:link w:val="Titre2"/>
    <w:uiPriority w:val="2"/>
    <w:rsid w:val="00577614"/>
    <w:rPr>
      <w:rFonts w:eastAsiaTheme="majorEastAsia" w:cstheme="majorBidi"/>
      <w:color w:val="736357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3"/>
    <w:rsid w:val="00DB6005"/>
    <w:rPr>
      <w:rFonts w:eastAsiaTheme="majorEastAsia" w:cstheme="majorBidi"/>
      <w:color w:val="2F797D" w:themeColor="accent2" w:themeShade="BF"/>
      <w:sz w:val="36"/>
    </w:rPr>
  </w:style>
  <w:style w:type="character" w:styleId="Textedelespacerserv">
    <w:name w:val="Placeholder Text"/>
    <w:basedOn w:val="Policepardfaut"/>
    <w:uiPriority w:val="99"/>
    <w:semiHidden/>
    <w:rsid w:val="00D1614A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E0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E07D8E"/>
  </w:style>
  <w:style w:type="paragraph" w:styleId="Pieddepage">
    <w:name w:val="footer"/>
    <w:basedOn w:val="Normal"/>
    <w:link w:val="PieddepageCar"/>
    <w:uiPriority w:val="99"/>
    <w:semiHidden/>
    <w:rsid w:val="00E0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0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ost\AppData\Roaming\Microsoft\Templates\Invitation%20&#224;%20un%20bapt&#234;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5528C2BD8A4DE7AA4FAE8D5E89AC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27580D-8ADE-44D6-87A4-4B32E58A1863}"/>
      </w:docPartPr>
      <w:docPartBody>
        <w:p w:rsidR="00000000" w:rsidRDefault="00000000">
          <w:pPr>
            <w:pStyle w:val="885528C2BD8A4DE7AA4FAE8D5E89ACBD"/>
          </w:pPr>
          <w:r>
            <w:rPr>
              <w:lang w:bidi="fr-FR"/>
            </w:rPr>
            <w:t>VOUS ÊTES INVITÉ AU</w:t>
          </w:r>
        </w:p>
      </w:docPartBody>
    </w:docPart>
    <w:docPart>
      <w:docPartPr>
        <w:name w:val="1FD17861C1DC4CC3BBB889AAE0EE9D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4112C9-1B09-4CBA-97B8-4BA20FFD43C4}"/>
      </w:docPartPr>
      <w:docPartBody>
        <w:p w:rsidR="00000000" w:rsidRDefault="00000000">
          <w:pPr>
            <w:pStyle w:val="1FD17861C1DC4CC3BBB889AAE0EE9DAA"/>
          </w:pPr>
          <w:r w:rsidRPr="00BB15CB">
            <w:rPr>
              <w:lang w:bidi="fr-FR"/>
            </w:rPr>
            <w:t>RSVP 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E2"/>
    <w:rsid w:val="00F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85528C2BD8A4DE7AA4FAE8D5E89ACBD">
    <w:name w:val="885528C2BD8A4DE7AA4FAE8D5E89ACBD"/>
  </w:style>
  <w:style w:type="paragraph" w:customStyle="1" w:styleId="74AA1C91EAE44453B5DA6A6010625110">
    <w:name w:val="74AA1C91EAE44453B5DA6A6010625110"/>
  </w:style>
  <w:style w:type="paragraph" w:customStyle="1" w:styleId="A9E82024473248168357E0A02FD200A3">
    <w:name w:val="A9E82024473248168357E0A02FD200A3"/>
  </w:style>
  <w:style w:type="paragraph" w:customStyle="1" w:styleId="C57F3B22F04745E4BAF8E86D4EC8174B">
    <w:name w:val="C57F3B22F04745E4BAF8E86D4EC8174B"/>
  </w:style>
  <w:style w:type="paragraph" w:customStyle="1" w:styleId="34E187A2119A41C19C77B1DDC2779DB7">
    <w:name w:val="34E187A2119A41C19C77B1DDC2779DB7"/>
  </w:style>
  <w:style w:type="paragraph" w:customStyle="1" w:styleId="E5C729740BF744EEAEEB31E28AE9881B">
    <w:name w:val="E5C729740BF744EEAEEB31E28AE9881B"/>
  </w:style>
  <w:style w:type="paragraph" w:customStyle="1" w:styleId="8E18CE100C434DBDBDE5E39B627E2EFC">
    <w:name w:val="8E18CE100C434DBDBDE5E39B627E2EFC"/>
  </w:style>
  <w:style w:type="paragraph" w:customStyle="1" w:styleId="D89E99EA1DD64EF9BEDE2C3C616CF43A">
    <w:name w:val="D89E99EA1DD64EF9BEDE2C3C616CF43A"/>
  </w:style>
  <w:style w:type="paragraph" w:customStyle="1" w:styleId="1FD17861C1DC4CC3BBB889AAE0EE9DAA">
    <w:name w:val="1FD17861C1DC4CC3BBB889AAE0EE9DAA"/>
  </w:style>
  <w:style w:type="paragraph" w:customStyle="1" w:styleId="B2D0420F15484E1B83E58256FC98564F">
    <w:name w:val="B2D0420F15484E1B83E58256FC985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ptism Card">
  <a:themeElements>
    <a:clrScheme name="Baptism Card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36357"/>
      </a:accent1>
      <a:accent2>
        <a:srgbClr val="3FA3A8"/>
      </a:accent2>
      <a:accent3>
        <a:srgbClr val="9683AF"/>
      </a:accent3>
      <a:accent4>
        <a:srgbClr val="F3EFD2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Custom 7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ptism Card" id="{3AEC46AB-3399-984C-A5CD-9226A46C45CE}" vid="{B571ACDD-C90F-3F4E-88B4-C99F316706A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061A26-14D4-476B-B0AD-ADAAE2326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CFA63-0E4D-44C9-A190-D3B6DAB3DC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1E04161-008B-49E0-9223-A00CBB7220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Invitation à un baptême.dotx</Template>
  <TotalTime>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2023-04-24T23:31:00Z</dcterms:created>
  <dcterms:modified xsi:type="dcterms:W3CDTF">2023-04-25T09:40:00Z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